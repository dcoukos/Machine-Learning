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37" w:rsidRDefault="00394AE2">
      <w:pPr>
        <w:pStyle w:val="Heading1"/>
      </w:pPr>
      <w:r>
        <w:t>Notes on Machine Learning</w:t>
      </w:r>
    </w:p>
    <w:p w:rsidR="00285C37" w:rsidRDefault="00394AE2" w:rsidP="00394AE2">
      <w:pPr>
        <w:pStyle w:val="ListBullet"/>
      </w:pPr>
      <w:r>
        <w:t>Using rating alone can skew the data, does not take popularity into account – tends to favor movies with extremely high ratings from a small number of users.</w:t>
      </w:r>
    </w:p>
    <w:p w:rsidR="00285C37" w:rsidRDefault="00394AE2" w:rsidP="00394AE2">
      <w:pPr>
        <w:pStyle w:val="ListBullet"/>
      </w:pPr>
      <w:r>
        <w:t>Can use a weighted rating (WR) = (v/(</w:t>
      </w:r>
      <w:proofErr w:type="spellStart"/>
      <w:r>
        <w:t>v+m</w:t>
      </w:r>
      <w:proofErr w:type="spellEnd"/>
      <w:r>
        <w:t>) * R) + (m/(</w:t>
      </w:r>
      <w:proofErr w:type="spellStart"/>
      <w:r>
        <w:t>v+m</w:t>
      </w:r>
      <w:proofErr w:type="spellEnd"/>
      <w:r>
        <w:t>) * C)</w:t>
      </w:r>
    </w:p>
    <w:p w:rsidR="00394AE2" w:rsidRDefault="00394AE2" w:rsidP="00394AE2">
      <w:pPr>
        <w:pStyle w:val="ListBullet"/>
      </w:pPr>
      <w:r>
        <w:t>V = vote count, R = vote average</w:t>
      </w:r>
    </w:p>
    <w:p w:rsidR="00394AE2" w:rsidRDefault="00A35CAB" w:rsidP="00394AE2">
      <w:pPr>
        <w:pStyle w:val="ListBullet"/>
      </w:pPr>
      <w:r>
        <w:t>Use a percentile or total count cutoff to eliminate data that has too few votes</w:t>
      </w:r>
    </w:p>
    <w:p w:rsidR="00A35CAB" w:rsidRDefault="004A0372" w:rsidP="00394AE2">
      <w:pPr>
        <w:pStyle w:val="ListBullet"/>
      </w:pPr>
      <w:r>
        <w:t>Use cross-validation, instead of shotgun approach?</w:t>
      </w:r>
      <w:bookmarkStart w:id="0" w:name="_GoBack"/>
      <w:bookmarkEnd w:id="0"/>
    </w:p>
    <w:sectPr w:rsidR="00A35CA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AE2" w:rsidRDefault="00394AE2">
      <w:r>
        <w:separator/>
      </w:r>
    </w:p>
    <w:p w:rsidR="00394AE2" w:rsidRDefault="00394AE2"/>
  </w:endnote>
  <w:endnote w:type="continuationSeparator" w:id="0">
    <w:p w:rsidR="00394AE2" w:rsidRDefault="00394AE2">
      <w:r>
        <w:continuationSeparator/>
      </w:r>
    </w:p>
    <w:p w:rsidR="00394AE2" w:rsidRDefault="00394A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5C37" w:rsidRDefault="000B38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AE2" w:rsidRDefault="00394AE2">
      <w:r>
        <w:separator/>
      </w:r>
    </w:p>
    <w:p w:rsidR="00394AE2" w:rsidRDefault="00394AE2"/>
  </w:footnote>
  <w:footnote w:type="continuationSeparator" w:id="0">
    <w:p w:rsidR="00394AE2" w:rsidRDefault="00394AE2">
      <w:r>
        <w:continuationSeparator/>
      </w:r>
    </w:p>
    <w:p w:rsidR="00394AE2" w:rsidRDefault="00394A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E2"/>
    <w:rsid w:val="00285C37"/>
    <w:rsid w:val="00394AE2"/>
    <w:rsid w:val="004A0372"/>
    <w:rsid w:val="00A3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88F2"/>
  <w15:chartTrackingRefBased/>
  <w15:docId w15:val="{AD677B88-BCAB-8F40-B7B2-CD4A4DE6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itricoukos/Library/Containers/com.microsoft.Word/Data/Library/Application%20Support/Microsoft/Office/16.0/DTS/en-US%7b1A53FD39-3428-BB49-8CE7-185CE06C3308%7d/%7bEAADAF95-A16D-FB4F-84E7-91F387D27DC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Coukos</dc:creator>
  <cp:keywords/>
  <dc:description/>
  <cp:lastModifiedBy>Dimitri Coukos</cp:lastModifiedBy>
  <cp:revision>1</cp:revision>
  <dcterms:created xsi:type="dcterms:W3CDTF">2018-12-08T10:47:00Z</dcterms:created>
  <dcterms:modified xsi:type="dcterms:W3CDTF">2018-12-10T12:07:00Z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